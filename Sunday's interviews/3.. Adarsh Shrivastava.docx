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9C21CF" w:rsidP="00174A87">
            <w:pPr>
              <w:pStyle w:val="Title"/>
            </w:pPr>
            <w:r>
              <w:t>Adarsh</w:t>
            </w:r>
          </w:p>
          <w:p w:rsidR="007A0F44" w:rsidRPr="00565B06" w:rsidRDefault="009C21CF" w:rsidP="00174A87">
            <w:pPr>
              <w:pStyle w:val="Subtitle"/>
            </w:pPr>
            <w:r>
              <w:t>Shrivastava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D91822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00A02F1EF5AF4458A913C07D1B53E51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Content>
                <w:r w:rsidR="009C21CF">
                  <w:t>Jabalpur, M.P.</w:t>
                </w:r>
              </w:sdtContent>
            </w:sdt>
            <w:r>
              <w:rPr>
                <w:noProof/>
              </w:rPr>
            </w:r>
            <w:r w:rsidRPr="00D91822">
              <w:rPr>
                <w:noProof/>
              </w:rPr>
              <w:pict>
                <v:shape id="Address icon" o:spid="_x0000_s1057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<w10:wrap type="none"/>
                  <w10:anchorlock/>
                </v:shape>
              </w:pict>
            </w:r>
          </w:p>
          <w:p w:rsidR="007A0F44" w:rsidRDefault="00D91822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91D256C7E62B47738682F80189E02A9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Content>
                <w:r w:rsidR="009C21CF">
                  <w:t>9302084604</w:t>
                </w:r>
              </w:sdtContent>
            </w:sdt>
            <w:r>
              <w:rPr>
                <w:noProof/>
              </w:rPr>
            </w:r>
            <w:r w:rsidRPr="00D91822">
              <w:rPr>
                <w:noProof/>
              </w:rPr>
              <w:pict>
                <v:shape id="Telephone icon" o:spid="_x0000_s105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<w10:wrap type="none"/>
                  <w10:anchorlock/>
                </v:shape>
              </w:pict>
            </w:r>
          </w:p>
          <w:p w:rsidR="007A0F44" w:rsidRDefault="00D91822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3C37133AE9D3422CB7EA5F703CC097B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Content>
                <w:r w:rsidR="009C21CF">
                  <w:t>Shrivastava.adarsh27@gmail.com</w:t>
                </w:r>
              </w:sdtContent>
            </w:sdt>
            <w:r>
              <w:rPr>
                <w:noProof/>
              </w:rPr>
            </w:r>
            <w:r w:rsidRPr="00D91822">
              <w:rPr>
                <w:noProof/>
              </w:rPr>
              <w:pict>
                <v:shape id="Freeform 5" o:spid="_x0000_s1055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<o:lock v:ext="edit" aspectratio="t" verticies="t"/>
                  <w10:wrap type="none"/>
                  <w10:anchorlock/>
                </v:shape>
              </w:pict>
            </w:r>
          </w:p>
          <w:p w:rsidR="007A0F44" w:rsidRDefault="00D91822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0B71BE61F33546AA83CD8415B5B9A52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Content>
                <w:r w:rsidR="003C7F66" w:rsidRPr="009D0878">
                  <w:t>LinkedIn Profile</w:t>
                </w:r>
              </w:sdtContent>
            </w:sdt>
            <w:hyperlink r:id="rId11" w:history="1">
              <w:r w:rsidR="009C21CF">
                <w:rPr>
                  <w:rStyle w:val="Hyperlink"/>
                </w:rPr>
                <w:t>Adarsh Shrivastava</w:t>
              </w:r>
            </w:hyperlink>
            <w:r>
              <w:rPr>
                <w:noProof/>
              </w:rPr>
            </w:r>
            <w:r>
              <w:rPr>
                <w:noProof/>
              </w:rPr>
              <w:pict>
                <v:shape id="LinkedIn icon" o:spid="_x0000_s1054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<o:lock v:ext="edit" verticies="t"/>
                  <w10:wrap type="none"/>
                  <w10:anchorlock/>
                </v:shape>
              </w:pict>
            </w:r>
          </w:p>
          <w:p w:rsidR="007A0F44" w:rsidRPr="00565B06" w:rsidRDefault="009C21CF" w:rsidP="00174A87">
            <w:pPr>
              <w:pStyle w:val="ContactInfo"/>
            </w:pPr>
            <w:r>
              <w:t xml:space="preserve">GitHub: </w:t>
            </w:r>
            <w:hyperlink r:id="rId12" w:history="1">
              <w:r>
                <w:rPr>
                  <w:rStyle w:val="Hyperlink"/>
                </w:rPr>
                <w:t>Adarsh Shrivastava</w:t>
              </w:r>
            </w:hyperlink>
            <w:r w:rsidR="00D91822">
              <w:rPr>
                <w:noProof/>
              </w:rPr>
            </w:r>
            <w:r w:rsidR="00D91822">
              <w:rPr>
                <w:noProof/>
              </w:rPr>
              <w:pict>
                <v:shape id="Website icon" o:spid="_x0000_s1053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<o:lock v:ext="edit" verticies="t"/>
                  <w10:wrap type="none"/>
                  <w10:anchorlock/>
                </v:shape>
              </w:pic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/>
      </w:tblPr>
      <w:tblGrid>
        <w:gridCol w:w="730"/>
        <w:gridCol w:w="8644"/>
      </w:tblGrid>
      <w:tr w:rsidR="000E24AC" w:rsidRPr="001A66CA" w:rsidTr="00D85CA4">
        <w:trPr>
          <w:cnfStyle w:val="10000000000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D91822" w:rsidP="009D0878">
            <w:pPr>
              <w:pStyle w:val="Icons"/>
            </w:pPr>
            <w:r w:rsidRPr="00D91822">
              <w:rPr>
                <w:b w:val="0"/>
                <w:bCs w:val="0"/>
                <w:noProof/>
              </w:rPr>
            </w:r>
            <w:r w:rsidRPr="00D91822">
              <w:rPr>
                <w:b w:val="0"/>
                <w:bCs w:val="0"/>
                <w:noProof/>
              </w:rPr>
              <w:pict>
                <v:group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D91822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C80145EAE3A94804883B81409BAB1B70"/>
                </w:placeholder>
                <w:temporary/>
                <w:showingPlcHdr/>
              </w:sdtPr>
              <w:sdtContent>
                <w:r w:rsidR="007850D1" w:rsidRPr="00D85CA4">
                  <w:t>Objective</w:t>
                </w:r>
              </w:sdtContent>
            </w:sdt>
          </w:p>
        </w:tc>
      </w:tr>
    </w:tbl>
    <w:p w:rsidR="00A77B4D" w:rsidRPr="00565B06" w:rsidRDefault="00BF52AE" w:rsidP="007850D1">
      <w:r w:rsidRPr="00BF52AE">
        <w:t>Looking for the opportunity to make my career in an organization where I can enhance my skills and contribute to achieve the organizational goals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D91822" w:rsidP="00075B13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Education in circle icon" o:spid="_x0000_s1050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<v:shape id="Education icon circle" o:spid="_x0000_s1052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ducation icon symbol" o:spid="_x0000_s1051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:rsidR="00A77B4D" w:rsidRPr="00565B06" w:rsidRDefault="00D91822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222A5404C3D244C19FB5F430FE6FB082"/>
                </w:placeholder>
                <w:temporary/>
                <w:showingPlcHdr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1A66CA" w:rsidP="00B47E1E">
      <w:pPr>
        <w:pStyle w:val="Heading2"/>
      </w:pPr>
      <w:r w:rsidRPr="001A66CA">
        <w:t>B.Tech</w:t>
      </w:r>
      <w:r>
        <w:t xml:space="preserve">. </w:t>
      </w:r>
      <w:r w:rsidRPr="001A66CA">
        <w:t>(</w:t>
      </w:r>
      <w:r>
        <w:t>CS</w:t>
      </w:r>
      <w:r w:rsidRPr="001A66CA">
        <w:t>)</w:t>
      </w:r>
      <w:r w:rsidR="007C0E0E" w:rsidRPr="00565B06">
        <w:t xml:space="preserve"> | </w:t>
      </w:r>
      <w:r>
        <w:rPr>
          <w:rFonts w:ascii="Helvetica" w:hAnsi="Helvetica" w:cs="Helvetica"/>
          <w:color w:val="333F49"/>
          <w:sz w:val="19"/>
          <w:szCs w:val="19"/>
          <w:shd w:val="clear" w:color="auto" w:fill="FFFFFF"/>
        </w:rPr>
        <w:t>GNCSGI</w:t>
      </w:r>
      <w:r w:rsidR="00481DF0">
        <w:rPr>
          <w:rFonts w:ascii="Helvetica" w:hAnsi="Helvetica" w:cs="Helvetica"/>
          <w:color w:val="333F49"/>
          <w:sz w:val="19"/>
          <w:szCs w:val="19"/>
          <w:shd w:val="clear" w:color="auto" w:fill="FFFFFF"/>
        </w:rPr>
        <w:t>, Jabalpur (M.P)</w:t>
      </w:r>
    </w:p>
    <w:p w:rsidR="007C0E0E" w:rsidRPr="00565B06" w:rsidRDefault="001A66CA" w:rsidP="004F199F">
      <w:pPr>
        <w:pStyle w:val="Heading3"/>
      </w:pPr>
      <w:r>
        <w:t>August’2017</w:t>
      </w:r>
      <w:r w:rsidR="007C0E0E" w:rsidRPr="00565B06">
        <w:t xml:space="preserve"> – </w:t>
      </w:r>
      <w:r>
        <w:t>Till Date</w:t>
      </w:r>
    </w:p>
    <w:p w:rsidR="000E24AC" w:rsidRDefault="001A66CA" w:rsidP="007850D1">
      <w:r w:rsidRPr="001A66CA">
        <w:t xml:space="preserve">Got 2nd rank in </w:t>
      </w:r>
      <w:r>
        <w:t>C</w:t>
      </w:r>
      <w:r w:rsidRPr="001A66CA">
        <w:t xml:space="preserve"> language quiz</w:t>
      </w:r>
      <w:r w:rsidR="00F80BDD">
        <w:t xml:space="preserve"> </w:t>
      </w:r>
      <w:r w:rsidRPr="001A66CA">
        <w:t>competition</w:t>
      </w:r>
      <w:r>
        <w:t xml:space="preserve">. </w:t>
      </w:r>
      <w:r w:rsidR="00FF6C59">
        <w:t>Ongoing CGPA is 7.3</w:t>
      </w:r>
    </w:p>
    <w:p w:rsidR="008430BF" w:rsidRPr="00565B06" w:rsidRDefault="008430BF" w:rsidP="007850D1"/>
    <w:p w:rsidR="007C0E0E" w:rsidRPr="00565B06" w:rsidRDefault="001A66CA" w:rsidP="00B47E1E">
      <w:pPr>
        <w:pStyle w:val="Heading2"/>
      </w:pPr>
      <w:r>
        <w:t>12th</w:t>
      </w:r>
      <w:r w:rsidR="007C0E0E" w:rsidRPr="00565B06">
        <w:t xml:space="preserve"> | </w:t>
      </w:r>
      <w:r w:rsidR="00C13C35">
        <w:rPr>
          <w:rFonts w:ascii="Helvetica" w:hAnsi="Helvetica" w:cs="Helvetica"/>
          <w:iCs/>
          <w:color w:val="333F49"/>
          <w:sz w:val="19"/>
          <w:szCs w:val="19"/>
          <w:shd w:val="clear" w:color="auto" w:fill="FFFFFF"/>
        </w:rPr>
        <w:t>M.P. Board</w:t>
      </w:r>
      <w:r w:rsidR="00C13C35" w:rsidRPr="00481DF0">
        <w:rPr>
          <w:rFonts w:ascii="Helvetica" w:hAnsi="Helvetica" w:cs="Helvetica"/>
          <w:iCs/>
          <w:color w:val="333F49"/>
          <w:sz w:val="19"/>
          <w:szCs w:val="19"/>
          <w:shd w:val="clear" w:color="auto" w:fill="FFFFFF"/>
        </w:rPr>
        <w:t xml:space="preserve">, </w:t>
      </w:r>
      <w:r w:rsidR="00C13C35">
        <w:rPr>
          <w:rFonts w:ascii="Helvetica" w:hAnsi="Helvetica" w:cs="Helvetica"/>
          <w:iCs/>
          <w:color w:val="333F49"/>
          <w:sz w:val="19"/>
          <w:szCs w:val="19"/>
          <w:shd w:val="clear" w:color="auto" w:fill="FFFFFF"/>
        </w:rPr>
        <w:t>Bhopal</w:t>
      </w:r>
      <w:r w:rsidR="00481DF0" w:rsidRPr="00481DF0">
        <w:rPr>
          <w:rFonts w:ascii="Helvetica" w:hAnsi="Helvetica" w:cs="Helvetica"/>
          <w:iCs/>
          <w:color w:val="333F49"/>
          <w:sz w:val="19"/>
          <w:szCs w:val="19"/>
          <w:shd w:val="clear" w:color="auto" w:fill="FFFFFF"/>
        </w:rPr>
        <w:t xml:space="preserve"> (M.P)</w:t>
      </w:r>
    </w:p>
    <w:p w:rsidR="007C0E0E" w:rsidRPr="00565B06" w:rsidRDefault="002C0080" w:rsidP="004F199F">
      <w:pPr>
        <w:pStyle w:val="Heading3"/>
      </w:pPr>
      <w:r>
        <w:t>2016</w:t>
      </w:r>
      <w:r w:rsidR="007C0E0E" w:rsidRPr="00565B06">
        <w:t xml:space="preserve"> – </w:t>
      </w:r>
      <w:r>
        <w:t>2017</w:t>
      </w:r>
    </w:p>
    <w:p w:rsidR="007C0E0E" w:rsidRDefault="003C7F66" w:rsidP="007C0E0E">
      <w:r>
        <w:t>Got 74% with distinction in 3</w:t>
      </w:r>
      <w:r w:rsidR="002C0080">
        <w:t xml:space="preserve"> subjects.</w:t>
      </w:r>
    </w:p>
    <w:p w:rsidR="00591430" w:rsidRDefault="00591430" w:rsidP="007C0E0E"/>
    <w:p w:rsidR="00591430" w:rsidRPr="00565B06" w:rsidRDefault="00591430" w:rsidP="00591430">
      <w:pPr>
        <w:pStyle w:val="Heading2"/>
      </w:pPr>
      <w:r>
        <w:t>10th</w:t>
      </w:r>
      <w:r w:rsidRPr="00565B06">
        <w:t xml:space="preserve"> | </w:t>
      </w:r>
      <w:r w:rsidR="00C13C35">
        <w:rPr>
          <w:rFonts w:ascii="Helvetica" w:hAnsi="Helvetica" w:cs="Helvetica"/>
          <w:iCs/>
          <w:color w:val="333F49"/>
          <w:sz w:val="19"/>
          <w:szCs w:val="19"/>
          <w:shd w:val="clear" w:color="auto" w:fill="FFFFFF"/>
        </w:rPr>
        <w:t>M.P. Board</w:t>
      </w:r>
      <w:r w:rsidRPr="00481DF0">
        <w:rPr>
          <w:rFonts w:ascii="Helvetica" w:hAnsi="Helvetica" w:cs="Helvetica"/>
          <w:iCs/>
          <w:color w:val="333F49"/>
          <w:sz w:val="19"/>
          <w:szCs w:val="19"/>
          <w:shd w:val="clear" w:color="auto" w:fill="FFFFFF"/>
        </w:rPr>
        <w:t xml:space="preserve">, </w:t>
      </w:r>
      <w:r w:rsidR="00C13C35">
        <w:rPr>
          <w:rFonts w:ascii="Helvetica" w:hAnsi="Helvetica" w:cs="Helvetica"/>
          <w:iCs/>
          <w:color w:val="333F49"/>
          <w:sz w:val="19"/>
          <w:szCs w:val="19"/>
          <w:shd w:val="clear" w:color="auto" w:fill="FFFFFF"/>
        </w:rPr>
        <w:t>Bhopal</w:t>
      </w:r>
      <w:r w:rsidRPr="00481DF0">
        <w:rPr>
          <w:rFonts w:ascii="Helvetica" w:hAnsi="Helvetica" w:cs="Helvetica"/>
          <w:iCs/>
          <w:color w:val="333F49"/>
          <w:sz w:val="19"/>
          <w:szCs w:val="19"/>
          <w:shd w:val="clear" w:color="auto" w:fill="FFFFFF"/>
        </w:rPr>
        <w:t xml:space="preserve"> (M.P)</w:t>
      </w:r>
    </w:p>
    <w:p w:rsidR="00591430" w:rsidRPr="00565B06" w:rsidRDefault="00591430" w:rsidP="00591430">
      <w:pPr>
        <w:pStyle w:val="Heading3"/>
      </w:pPr>
      <w:r>
        <w:t>2014</w:t>
      </w:r>
      <w:r w:rsidRPr="00565B06">
        <w:t xml:space="preserve"> – </w:t>
      </w:r>
      <w:r>
        <w:t>201</w:t>
      </w:r>
      <w:r w:rsidR="00B73026">
        <w:t>5</w:t>
      </w:r>
    </w:p>
    <w:p w:rsidR="00591430" w:rsidRPr="00565B06" w:rsidRDefault="00591430" w:rsidP="007C0E0E">
      <w:r>
        <w:t>Got 7</w:t>
      </w:r>
      <w:r w:rsidR="002D40FC">
        <w:t>0</w:t>
      </w:r>
      <w:r>
        <w:t>%</w:t>
      </w:r>
      <w:r w:rsidR="002D40FC">
        <w:t xml:space="preserve"> with distinction in 1 subject</w:t>
      </w:r>
      <w: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D91822" w:rsidP="00075B13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Experience in circle icon" o:spid="_x0000_s1047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<v:shape id="Experience icon circle" o:spid="_x0000_s1049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xperience icon symbol" o:spid="_x0000_s104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:rsidR="005E088C" w:rsidRPr="00565B06" w:rsidRDefault="001A66CA" w:rsidP="0004158B">
            <w:pPr>
              <w:pStyle w:val="Heading1"/>
              <w:outlineLvl w:val="0"/>
            </w:pPr>
            <w:r>
              <w:t>PROJECTs</w:t>
            </w:r>
          </w:p>
        </w:tc>
      </w:tr>
    </w:tbl>
    <w:p w:rsidR="00B409C9" w:rsidRDefault="00B409C9" w:rsidP="00B409C9">
      <w:pPr>
        <w:pStyle w:val="Heading2"/>
        <w:rPr>
          <w:rFonts w:ascii="Helvetica" w:hAnsi="Helvetica" w:cs="Helvetica"/>
          <w:color w:val="333F49"/>
          <w:sz w:val="19"/>
          <w:szCs w:val="19"/>
          <w:shd w:val="clear" w:color="auto" w:fill="FFFFFF"/>
        </w:rPr>
      </w:pPr>
      <w:r>
        <w:t xml:space="preserve">Title: </w:t>
      </w:r>
      <w:r w:rsidRPr="00B409C9">
        <w:t>Women Security App</w:t>
      </w:r>
    </w:p>
    <w:p w:rsidR="00B409C9" w:rsidRPr="00B409C9" w:rsidRDefault="00B409C9" w:rsidP="00B409C9">
      <w:pPr>
        <w:pStyle w:val="Heading2"/>
        <w:rPr>
          <w:sz w:val="20"/>
          <w:szCs w:val="20"/>
        </w:rPr>
      </w:pPr>
      <w:r w:rsidRPr="00B409C9">
        <w:rPr>
          <w:sz w:val="20"/>
          <w:szCs w:val="20"/>
        </w:rPr>
        <w:t xml:space="preserve">Technologies: </w:t>
      </w:r>
      <w:r>
        <w:rPr>
          <w:sz w:val="20"/>
          <w:szCs w:val="20"/>
        </w:rPr>
        <w:t>Android</w:t>
      </w:r>
    </w:p>
    <w:p w:rsidR="00B409C9" w:rsidRDefault="006715FD" w:rsidP="00B409C9">
      <w:r w:rsidRPr="009F6F9B">
        <w:t>In th</w:t>
      </w:r>
      <w:r>
        <w:t>is</w:t>
      </w:r>
      <w:r w:rsidR="00FA6390">
        <w:t xml:space="preserve"> </w:t>
      </w:r>
      <w:r w:rsidR="00B409C9">
        <w:t>app User</w:t>
      </w:r>
      <w:r w:rsidR="00FA6390">
        <w:t xml:space="preserve"> </w:t>
      </w:r>
      <w:r w:rsidR="00B409C9" w:rsidRPr="00B409C9">
        <w:t>must register</w:t>
      </w:r>
      <w:r w:rsidR="00B409C9">
        <w:t xml:space="preserve"> first and</w:t>
      </w:r>
      <w:r w:rsidR="00B409C9" w:rsidRPr="00B409C9">
        <w:t xml:space="preserve"> while registering</w:t>
      </w:r>
      <w:r w:rsidR="00B409C9">
        <w:t xml:space="preserve"> they</w:t>
      </w:r>
      <w:r w:rsidR="00B409C9" w:rsidRPr="00B409C9">
        <w:t xml:space="preserve"> also must save the emergency contact number</w:t>
      </w:r>
      <w:r w:rsidR="00B409C9">
        <w:t>.</w:t>
      </w:r>
      <w:r w:rsidR="00FA6390">
        <w:t xml:space="preserve"> </w:t>
      </w:r>
      <w:r w:rsidR="00B409C9">
        <w:t>W</w:t>
      </w:r>
      <w:r w:rsidR="00B409C9" w:rsidRPr="00B409C9">
        <w:t>henever the emergency comes</w:t>
      </w:r>
      <w:r w:rsidR="00B409C9">
        <w:t xml:space="preserve"> or they feel unsecure</w:t>
      </w:r>
      <w:r w:rsidR="00B409C9" w:rsidRPr="00B409C9">
        <w:t xml:space="preserve">, </w:t>
      </w:r>
      <w:r w:rsidR="00B409C9">
        <w:t xml:space="preserve">they can </w:t>
      </w:r>
      <w:r w:rsidR="00B409C9" w:rsidRPr="00B409C9">
        <w:t xml:space="preserve">press the help button and say help, after </w:t>
      </w:r>
      <w:r w:rsidR="00B409C9">
        <w:t>which an</w:t>
      </w:r>
      <w:r w:rsidR="00B409C9" w:rsidRPr="00B409C9">
        <w:t xml:space="preserve"> SMS will be sent along with the live location in the emergency contact number.</w:t>
      </w:r>
    </w:p>
    <w:p w:rsidR="00B077FE" w:rsidRDefault="00B077FE" w:rsidP="00B409C9"/>
    <w:p w:rsidR="00B077FE" w:rsidRDefault="00B077FE" w:rsidP="00B077FE">
      <w:pPr>
        <w:pStyle w:val="Heading2"/>
        <w:rPr>
          <w:rFonts w:ascii="Helvetica" w:hAnsi="Helvetica" w:cs="Helvetica"/>
          <w:color w:val="333F49"/>
          <w:sz w:val="19"/>
          <w:szCs w:val="19"/>
          <w:shd w:val="clear" w:color="auto" w:fill="FFFFFF"/>
        </w:rPr>
      </w:pPr>
      <w:r>
        <w:t xml:space="preserve">Title: </w:t>
      </w:r>
      <w:r w:rsidRPr="001A66CA">
        <w:t>Movies</w:t>
      </w:r>
      <w:r>
        <w:t xml:space="preserve"> </w:t>
      </w:r>
      <w:r w:rsidRPr="001A66CA">
        <w:t>Recommendation</w:t>
      </w:r>
    </w:p>
    <w:p w:rsidR="00B077FE" w:rsidRPr="00B409C9" w:rsidRDefault="00B077FE" w:rsidP="00B077FE">
      <w:pPr>
        <w:pStyle w:val="Heading2"/>
        <w:rPr>
          <w:sz w:val="20"/>
          <w:szCs w:val="20"/>
        </w:rPr>
      </w:pPr>
      <w:r w:rsidRPr="00B409C9">
        <w:rPr>
          <w:sz w:val="20"/>
          <w:szCs w:val="20"/>
        </w:rPr>
        <w:t>Technologies: Python</w:t>
      </w:r>
      <w:r>
        <w:rPr>
          <w:sz w:val="20"/>
          <w:szCs w:val="20"/>
        </w:rPr>
        <w:t xml:space="preserve"> for Machine learning</w:t>
      </w:r>
      <w:r w:rsidRPr="00B409C9">
        <w:rPr>
          <w:sz w:val="20"/>
          <w:szCs w:val="20"/>
        </w:rPr>
        <w:t>, Jupyter</w:t>
      </w:r>
      <w:r>
        <w:rPr>
          <w:sz w:val="20"/>
          <w:szCs w:val="20"/>
        </w:rPr>
        <w:t xml:space="preserve"> </w:t>
      </w:r>
      <w:r w:rsidRPr="00B409C9">
        <w:rPr>
          <w:sz w:val="20"/>
          <w:szCs w:val="20"/>
        </w:rPr>
        <w:t>N</w:t>
      </w:r>
      <w:r>
        <w:rPr>
          <w:sz w:val="20"/>
          <w:szCs w:val="20"/>
        </w:rPr>
        <w:t>otebook</w:t>
      </w:r>
    </w:p>
    <w:p w:rsidR="00B077FE" w:rsidRDefault="00B077FE" w:rsidP="00B077FE">
      <w:r>
        <w:t xml:space="preserve">For </w:t>
      </w:r>
      <w:r w:rsidRPr="001A66CA">
        <w:t>recommend</w:t>
      </w:r>
      <w:r>
        <w:t>ing movies i</w:t>
      </w:r>
      <w:r w:rsidRPr="001A66CA">
        <w:t xml:space="preserve"> ha</w:t>
      </w:r>
      <w:r>
        <w:t>d</w:t>
      </w:r>
      <w:r w:rsidRPr="001A66CA">
        <w:t xml:space="preserve"> taken two data sets from </w:t>
      </w:r>
      <w:r>
        <w:t>K</w:t>
      </w:r>
      <w:r w:rsidRPr="001A66CA">
        <w:t xml:space="preserve">aggle, first data set </w:t>
      </w:r>
      <w:r>
        <w:t xml:space="preserve">contains year wise movie’s </w:t>
      </w:r>
      <w:r w:rsidRPr="001A66CA">
        <w:t xml:space="preserve">rating </w:t>
      </w:r>
      <w:r>
        <w:t xml:space="preserve">list </w:t>
      </w:r>
      <w:r w:rsidRPr="001A66CA">
        <w:t xml:space="preserve">and the second data set </w:t>
      </w:r>
      <w:r>
        <w:t xml:space="preserve">contains </w:t>
      </w:r>
      <w:r w:rsidRPr="001A66CA">
        <w:t xml:space="preserve">list </w:t>
      </w:r>
      <w:r>
        <w:t xml:space="preserve">of </w:t>
      </w:r>
      <w:r w:rsidRPr="001A66CA">
        <w:t>movies</w:t>
      </w:r>
      <w:r>
        <w:t>. T</w:t>
      </w:r>
      <w:r w:rsidRPr="001A66CA">
        <w:t>h</w:t>
      </w:r>
      <w:r>
        <w:t>e</w:t>
      </w:r>
      <w:r w:rsidRPr="001A66CA">
        <w:t xml:space="preserve">n </w:t>
      </w:r>
      <w:r>
        <w:t xml:space="preserve">I </w:t>
      </w:r>
      <w:r w:rsidRPr="001A66CA">
        <w:t>ha</w:t>
      </w:r>
      <w:r>
        <w:t>d</w:t>
      </w:r>
      <w:r w:rsidRPr="001A66CA">
        <w:t xml:space="preserve"> applied Content based Filtering and Collaborative Filtering Algorithm</w:t>
      </w:r>
      <w:r>
        <w:t xml:space="preserve"> to find the list of movies which are recommended as per ratings</w:t>
      </w:r>
      <w:r w:rsidRPr="001A66CA">
        <w:t>.</w:t>
      </w:r>
    </w:p>
    <w:p w:rsidR="00B077FE" w:rsidRDefault="00B077FE" w:rsidP="00B409C9"/>
    <w:p w:rsidR="00B409C9" w:rsidRPr="00565B06" w:rsidRDefault="00B409C9" w:rsidP="00B409C9"/>
    <w:p w:rsidR="00B409C9" w:rsidRPr="009F6F9B" w:rsidRDefault="00B409C9" w:rsidP="00B409C9">
      <w:pPr>
        <w:pStyle w:val="Heading2"/>
      </w:pPr>
      <w:r>
        <w:lastRenderedPageBreak/>
        <w:t xml:space="preserve">Title: </w:t>
      </w:r>
      <w:r w:rsidR="009F6F9B" w:rsidRPr="009F6F9B">
        <w:t>Car Wash</w:t>
      </w:r>
      <w:r w:rsidR="009F6F9B">
        <w:t xml:space="preserve"> App</w:t>
      </w:r>
    </w:p>
    <w:p w:rsidR="00B409C9" w:rsidRPr="00B409C9" w:rsidRDefault="00B409C9" w:rsidP="00B409C9">
      <w:pPr>
        <w:pStyle w:val="Heading2"/>
        <w:rPr>
          <w:sz w:val="20"/>
          <w:szCs w:val="20"/>
        </w:rPr>
      </w:pPr>
      <w:r w:rsidRPr="00B409C9">
        <w:rPr>
          <w:sz w:val="20"/>
          <w:szCs w:val="20"/>
        </w:rPr>
        <w:t xml:space="preserve">Technologies: </w:t>
      </w:r>
      <w:r w:rsidR="009F6F9B">
        <w:rPr>
          <w:sz w:val="20"/>
          <w:szCs w:val="20"/>
        </w:rPr>
        <w:t>Android, Firebase</w:t>
      </w:r>
    </w:p>
    <w:p w:rsidR="005E088C" w:rsidRPr="00565B06" w:rsidRDefault="005D6518" w:rsidP="005E088C">
      <w:r w:rsidRPr="009F6F9B">
        <w:t xml:space="preserve">This app has two </w:t>
      </w:r>
      <w:r>
        <w:t>modules</w:t>
      </w:r>
      <w:r w:rsidRPr="009F6F9B">
        <w:t xml:space="preserve">, Admin and </w:t>
      </w:r>
      <w:r>
        <w:t>User</w:t>
      </w:r>
      <w:r w:rsidRPr="009F6F9B">
        <w:t>.</w:t>
      </w:r>
      <w:r w:rsidR="00FA6390">
        <w:t xml:space="preserve"> </w:t>
      </w:r>
      <w:r w:rsidR="009F6F9B" w:rsidRPr="009F6F9B">
        <w:t>In th</w:t>
      </w:r>
      <w:r w:rsidR="006715FD">
        <w:t>is</w:t>
      </w:r>
      <w:r w:rsidR="009F6F9B" w:rsidRPr="009F6F9B">
        <w:t xml:space="preserve"> app, the </w:t>
      </w:r>
      <w:r>
        <w:t>user</w:t>
      </w:r>
      <w:r w:rsidR="00FA6390">
        <w:t xml:space="preserve"> </w:t>
      </w:r>
      <w:r w:rsidRPr="009F6F9B">
        <w:t>must</w:t>
      </w:r>
      <w:r w:rsidR="009F6F9B" w:rsidRPr="009F6F9B">
        <w:t xml:space="preserve"> register </w:t>
      </w:r>
      <w:r>
        <w:t>first then they can</w:t>
      </w:r>
      <w:r w:rsidR="009F6F9B" w:rsidRPr="009F6F9B">
        <w:t xml:space="preserve"> go to the booking section and fill the details</w:t>
      </w:r>
      <w:r>
        <w:t xml:space="preserve"> to book a Car wash.</w:t>
      </w:r>
      <w:r w:rsidR="00FA6390">
        <w:t xml:space="preserve"> </w:t>
      </w:r>
      <w:r>
        <w:t>As</w:t>
      </w:r>
      <w:r w:rsidR="009F6F9B" w:rsidRPr="009F6F9B">
        <w:t xml:space="preserve"> soon as </w:t>
      </w:r>
      <w:r>
        <w:t>user</w:t>
      </w:r>
      <w:r w:rsidR="009F6F9B" w:rsidRPr="009F6F9B">
        <w:t xml:space="preserve"> clicks </w:t>
      </w:r>
      <w:r>
        <w:t>on</w:t>
      </w:r>
      <w:r w:rsidR="009F6F9B" w:rsidRPr="009F6F9B">
        <w:t xml:space="preserve"> the book button</w:t>
      </w:r>
      <w:r>
        <w:t xml:space="preserve"> after filling required details</w:t>
      </w:r>
      <w:r w:rsidR="009F6F9B" w:rsidRPr="009F6F9B">
        <w:t xml:space="preserve">, </w:t>
      </w:r>
      <w:r>
        <w:t>both u</w:t>
      </w:r>
      <w:r w:rsidR="009F6F9B" w:rsidRPr="009F6F9B">
        <w:t xml:space="preserve">ser and the administrator will get the </w:t>
      </w:r>
      <w:r w:rsidR="009F6F9B">
        <w:t>SMS</w:t>
      </w:r>
      <w:r w:rsidR="009F6F9B" w:rsidRPr="009F6F9B">
        <w:t xml:space="preserve"> of booking confirmation</w:t>
      </w:r>
      <w:r>
        <w:t>.</w:t>
      </w:r>
      <w:r w:rsidR="00FA6390">
        <w:t xml:space="preserve"> </w:t>
      </w:r>
      <w:r>
        <w:t>User</w:t>
      </w:r>
      <w:r w:rsidR="009F6F9B" w:rsidRPr="009F6F9B">
        <w:t xml:space="preserve"> can check the </w:t>
      </w:r>
      <w:r>
        <w:t xml:space="preserve">his/her booking </w:t>
      </w:r>
      <w:r w:rsidR="009F6F9B" w:rsidRPr="009F6F9B">
        <w:t xml:space="preserve">by going to the booking details section </w:t>
      </w:r>
      <w:r>
        <w:t>a</w:t>
      </w:r>
      <w:r w:rsidR="009F6F9B" w:rsidRPr="009F6F9B">
        <w:t xml:space="preserve">nd can also cancel </w:t>
      </w:r>
      <w:r>
        <w:t>it if required and an SMS will be sent to both User and Admin for the same.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D91822" w:rsidP="00075B13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Skills in circle icon" o:spid="_x0000_s1042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<v:shape id="Skills icon circle" o:spid="_x0000_s1046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kills icon symbol part 1" o:spid="_x0000_s1045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<v:path arrowok="t" o:connecttype="custom" o:connectlocs="2,0;3,0;3,1;4,1;4,2;4,3;3,3;3,4;2,4;1,4;1,3;0,3;0,2;0,1;1,1;1,0;2,0" o:connectangles="0,0,0,0,0,0,0,0,0,0,0,0,0,0,0,0,0"/>
                  </v:shape>
                  <v:shape id="Skills icon symbol part 2" o:spid="_x0000_s1044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<o:lock v:ext="edit" verticies="t"/>
                  </v:shape>
                  <v:shape id="Skills icon symbol part 3" o:spid="_x0000_s1043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</v:shape>
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:rsidR="00143224" w:rsidRPr="00565B06" w:rsidRDefault="00D91822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64D0B7C2113A498B8F417E82B089E648"/>
                </w:placeholder>
                <w:temporary/>
                <w:showingPlcHdr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20"/>
        <w:gridCol w:w="4320"/>
      </w:tblGrid>
      <w:tr w:rsidR="00143224" w:rsidRPr="000E0233" w:rsidTr="000E0233">
        <w:tc>
          <w:tcPr>
            <w:tcW w:w="4320" w:type="dxa"/>
            <w:shd w:val="clear" w:color="auto" w:fill="auto"/>
          </w:tcPr>
          <w:p w:rsidR="00143224" w:rsidRPr="000E0233" w:rsidRDefault="00A1289B" w:rsidP="00565B06">
            <w:pPr>
              <w:pStyle w:val="ListBullet"/>
              <w:spacing w:after="80"/>
              <w:rPr>
                <w:color w:val="auto"/>
              </w:rPr>
            </w:pPr>
            <w:r w:rsidRPr="000E0233">
              <w:rPr>
                <w:color w:val="auto"/>
              </w:rPr>
              <w:t>Operating Systems: Windows, Linux</w:t>
            </w:r>
          </w:p>
          <w:p w:rsidR="00316CE4" w:rsidRPr="000E0233" w:rsidRDefault="00A1289B" w:rsidP="00316CE4">
            <w:pPr>
              <w:pStyle w:val="ListBullet"/>
              <w:spacing w:after="80"/>
              <w:rPr>
                <w:color w:val="auto"/>
              </w:rPr>
            </w:pPr>
            <w:r w:rsidRPr="000E0233">
              <w:rPr>
                <w:color w:val="auto"/>
              </w:rPr>
              <w:t>Programming Languages: C, C++, Python,</w:t>
            </w:r>
            <w:r w:rsidR="00FA6390">
              <w:rPr>
                <w:color w:val="auto"/>
              </w:rPr>
              <w:t xml:space="preserve"> </w:t>
            </w:r>
            <w:r w:rsidRPr="000E0233">
              <w:rPr>
                <w:color w:val="auto"/>
              </w:rPr>
              <w:t>Android, Basic Java, Python for Machine learning</w:t>
            </w:r>
          </w:p>
          <w:p w:rsidR="000E0233" w:rsidRDefault="000E0233" w:rsidP="00316CE4">
            <w:pPr>
              <w:pStyle w:val="ListBullet"/>
              <w:spacing w:after="80"/>
              <w:rPr>
                <w:color w:val="auto"/>
              </w:rPr>
            </w:pPr>
            <w:r w:rsidRPr="000E0233">
              <w:rPr>
                <w:color w:val="auto"/>
              </w:rPr>
              <w:t xml:space="preserve">Web technologies: </w:t>
            </w:r>
            <w:r>
              <w:rPr>
                <w:color w:val="auto"/>
              </w:rPr>
              <w:t>HTML</w:t>
            </w:r>
            <w:r w:rsidRPr="000E0233">
              <w:rPr>
                <w:color w:val="auto"/>
              </w:rPr>
              <w:t xml:space="preserve">, </w:t>
            </w:r>
            <w:r>
              <w:rPr>
                <w:color w:val="auto"/>
              </w:rPr>
              <w:t>CSS</w:t>
            </w:r>
            <w:r w:rsidRPr="000E0233">
              <w:rPr>
                <w:color w:val="auto"/>
              </w:rPr>
              <w:t>, Java</w:t>
            </w:r>
            <w:r>
              <w:rPr>
                <w:color w:val="auto"/>
              </w:rPr>
              <w:t>S</w:t>
            </w:r>
            <w:r w:rsidRPr="000E0233">
              <w:rPr>
                <w:color w:val="auto"/>
              </w:rPr>
              <w:t xml:space="preserve">cript, </w:t>
            </w:r>
            <w:r>
              <w:rPr>
                <w:color w:val="auto"/>
              </w:rPr>
              <w:t>ReactJS</w:t>
            </w:r>
          </w:p>
          <w:p w:rsidR="00AB57F6" w:rsidRPr="000E0233" w:rsidRDefault="00AB57F6" w:rsidP="00316CE4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 xml:space="preserve">Tools: </w:t>
            </w:r>
            <w:r>
              <w:rPr>
                <w:lang w:val="en-IN"/>
              </w:rPr>
              <w:t xml:space="preserve">Eclipse, Anaconda Navigator, </w:t>
            </w:r>
            <w:r w:rsidR="003C7F66">
              <w:rPr>
                <w:lang w:val="en-IN"/>
              </w:rPr>
              <w:t>Android Studio,</w:t>
            </w:r>
            <w:r w:rsidR="00FA6390">
              <w:rPr>
                <w:lang w:val="en-IN"/>
              </w:rPr>
              <w:t xml:space="preserve"> </w:t>
            </w:r>
            <w:r>
              <w:rPr>
                <w:lang w:val="en-IN"/>
              </w:rPr>
              <w:t>NetBeans, Visual Studio</w:t>
            </w:r>
            <w:r w:rsidR="00CF6A34">
              <w:rPr>
                <w:lang w:val="en-IN"/>
              </w:rPr>
              <w:t xml:space="preserve"> Code</w:t>
            </w:r>
            <w:r w:rsidR="00B20323">
              <w:rPr>
                <w:lang w:val="en-IN"/>
              </w:rPr>
              <w:t>, Jupyter Notebook</w:t>
            </w:r>
            <w:r>
              <w:rPr>
                <w:lang w:val="en-IN"/>
              </w:rPr>
              <w:t>.</w:t>
            </w:r>
          </w:p>
        </w:tc>
        <w:tc>
          <w:tcPr>
            <w:tcW w:w="4320" w:type="dxa"/>
            <w:shd w:val="clear" w:color="auto" w:fill="auto"/>
            <w:tcMar>
              <w:left w:w="576" w:type="dxa"/>
            </w:tcMar>
          </w:tcPr>
          <w:p w:rsidR="00143224" w:rsidRPr="000E0233" w:rsidRDefault="00B12CBB" w:rsidP="00565B06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Hard working</w:t>
            </w:r>
          </w:p>
          <w:p w:rsidR="00F904FC" w:rsidRPr="00B12CBB" w:rsidRDefault="00B12CBB" w:rsidP="00B12CBB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Quick Learner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D91822" w:rsidP="00075B13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_x0000_s1037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<v:shape id="Activities icon circle" o:spid="_x0000_s1041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040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03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038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:rsidR="00AC7C34" w:rsidRPr="00565B06" w:rsidRDefault="00D91822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5FFE793F27AD42F78B959A63EAC854F7"/>
                </w:placeholder>
                <w:temporary/>
                <w:showingPlcHdr/>
              </w:sdtPr>
              <w:sdtContent>
                <w:r w:rsidR="00AC7C34" w:rsidRPr="00565B06">
                  <w:t>Activities</w:t>
                </w:r>
              </w:sdtContent>
            </w:sdt>
          </w:p>
        </w:tc>
      </w:tr>
    </w:tbl>
    <w:p w:rsidR="007A0F44" w:rsidRDefault="00B217A6" w:rsidP="00316CE4">
      <w:r>
        <w:t>Completed various courses like Python for Machine Learning, HTML, CSS and Java from Great Learning.</w:t>
      </w:r>
    </w:p>
    <w:p w:rsidR="0079764E" w:rsidRDefault="0079764E" w:rsidP="00316CE4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79764E" w:rsidRPr="00565B06" w:rsidTr="00DB3A83">
        <w:tc>
          <w:tcPr>
            <w:tcW w:w="725" w:type="dxa"/>
            <w:tcMar>
              <w:right w:w="216" w:type="dxa"/>
            </w:tcMar>
            <w:vAlign w:val="bottom"/>
          </w:tcPr>
          <w:p w:rsidR="0079764E" w:rsidRPr="00565B06" w:rsidRDefault="00D91822" w:rsidP="00DB3A83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Activities in circle icon" o:spid="_x0000_s1032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Ywwx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NdptjDDEAAA&#10;0XgAAA4AAAAAAAAAAAAAAAAALgIAAGRycy9lMm9Eb2MueG1sUEsBAi0AFAAGAAgAAAAhABhq7IfZ&#10;AAAAAwEAAA8AAAAAAAAAAAAAAAAAHRMAAGRycy9kb3ducmV2LnhtbFBLBQYAAAAABAAEAPMAAAAj&#10;FAAAAAA=&#10;">
                  <v:shape id="Activities icon circle" o:spid="_x0000_s1036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035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034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033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:rsidR="0079764E" w:rsidRPr="00565B06" w:rsidRDefault="0079764E" w:rsidP="00DB3A83">
            <w:pPr>
              <w:pStyle w:val="Heading1"/>
              <w:outlineLvl w:val="0"/>
            </w:pPr>
            <w:r>
              <w:t>Hobbies</w:t>
            </w:r>
          </w:p>
        </w:tc>
      </w:tr>
    </w:tbl>
    <w:p w:rsidR="0079764E" w:rsidRPr="00565B06" w:rsidRDefault="0079764E" w:rsidP="00316CE4">
      <w:r>
        <w:t>Listen to music, playing cricket.</w:t>
      </w:r>
      <w:bookmarkStart w:id="0" w:name="_GoBack"/>
      <w:bookmarkEnd w:id="0"/>
    </w:p>
    <w:sectPr w:rsidR="0079764E" w:rsidRPr="00565B06" w:rsidSect="00FE18B2">
      <w:footerReference w:type="default" r:id="rId13"/>
      <w:headerReference w:type="first" r:id="rId14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746" w:rsidRDefault="00040746" w:rsidP="00F534FB">
      <w:pPr>
        <w:spacing w:after="0"/>
      </w:pPr>
      <w:r>
        <w:separator/>
      </w:r>
    </w:p>
  </w:endnote>
  <w:endnote w:type="continuationSeparator" w:id="1">
    <w:p w:rsidR="00040746" w:rsidRDefault="00040746" w:rsidP="00F534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D91822">
        <w:pPr>
          <w:pStyle w:val="Footer"/>
        </w:pPr>
        <w:r>
          <w:fldChar w:fldCharType="begin"/>
        </w:r>
        <w:r w:rsidR="00056FE7">
          <w:instrText xml:space="preserve"> PAGE   \* MERGEFORMAT </w:instrText>
        </w:r>
        <w:r>
          <w:fldChar w:fldCharType="separate"/>
        </w:r>
        <w:r w:rsidR="008C6E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746" w:rsidRDefault="00040746" w:rsidP="00F534FB">
      <w:pPr>
        <w:spacing w:after="0"/>
      </w:pPr>
      <w:r>
        <w:separator/>
      </w:r>
    </w:p>
  </w:footnote>
  <w:footnote w:type="continuationSeparator" w:id="1">
    <w:p w:rsidR="00040746" w:rsidRDefault="00040746" w:rsidP="00F534F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4B1" w:rsidRDefault="00D91822">
    <w:pPr>
      <w:pStyle w:val="Header"/>
    </w:pPr>
    <w:r>
      <w:rPr>
        <w:noProof/>
      </w:rPr>
      <w:pict>
        <v:rect id="Rectangle 1" o:spid="_x0000_s4097" style="position:absolute;margin-left:3420.8pt;margin-top:0;width:612pt;height:157.5pt;z-index:-251658752;visibility:visible;mso-width-percent:1000;mso-position-horizontal:right;mso-position-horizontal-relative:page;mso-position-vertical:top;mso-position-vertical-relative:page;mso-width-percent:100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attachedTemplate r:id="rId1"/>
  <w:defaultTabStop w:val="72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C21CF"/>
    <w:rsid w:val="00002750"/>
    <w:rsid w:val="00004D4E"/>
    <w:rsid w:val="00011895"/>
    <w:rsid w:val="00013818"/>
    <w:rsid w:val="000206DC"/>
    <w:rsid w:val="00024730"/>
    <w:rsid w:val="000348ED"/>
    <w:rsid w:val="00040746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0233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A66CA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0B11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C0080"/>
    <w:rsid w:val="002D40FC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C7F66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1DF0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115D"/>
    <w:rsid w:val="004E2794"/>
    <w:rsid w:val="004E77A5"/>
    <w:rsid w:val="004F1057"/>
    <w:rsid w:val="004F199F"/>
    <w:rsid w:val="005106C0"/>
    <w:rsid w:val="00512D26"/>
    <w:rsid w:val="005247B7"/>
    <w:rsid w:val="005324B1"/>
    <w:rsid w:val="005372FA"/>
    <w:rsid w:val="00556337"/>
    <w:rsid w:val="005611C3"/>
    <w:rsid w:val="00562422"/>
    <w:rsid w:val="00564DA5"/>
    <w:rsid w:val="00565B06"/>
    <w:rsid w:val="00574328"/>
    <w:rsid w:val="00575C01"/>
    <w:rsid w:val="00581515"/>
    <w:rsid w:val="00582623"/>
    <w:rsid w:val="005826C2"/>
    <w:rsid w:val="0059085F"/>
    <w:rsid w:val="00591430"/>
    <w:rsid w:val="005A459B"/>
    <w:rsid w:val="005A74EC"/>
    <w:rsid w:val="005B3D67"/>
    <w:rsid w:val="005B437C"/>
    <w:rsid w:val="005D0108"/>
    <w:rsid w:val="005D651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15FD"/>
    <w:rsid w:val="00673F18"/>
    <w:rsid w:val="00676CEB"/>
    <w:rsid w:val="00683A86"/>
    <w:rsid w:val="0069300B"/>
    <w:rsid w:val="006A4C72"/>
    <w:rsid w:val="006B78D5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9764E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30BF"/>
    <w:rsid w:val="00846AAE"/>
    <w:rsid w:val="00867081"/>
    <w:rsid w:val="008978E8"/>
    <w:rsid w:val="008A02C4"/>
    <w:rsid w:val="008A49A0"/>
    <w:rsid w:val="008A6538"/>
    <w:rsid w:val="008C6E87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21CF"/>
    <w:rsid w:val="009C63EE"/>
    <w:rsid w:val="009D0878"/>
    <w:rsid w:val="009D449D"/>
    <w:rsid w:val="009E62E6"/>
    <w:rsid w:val="009E65EC"/>
    <w:rsid w:val="009F2058"/>
    <w:rsid w:val="009F391D"/>
    <w:rsid w:val="009F6F9B"/>
    <w:rsid w:val="00A1144C"/>
    <w:rsid w:val="00A1289B"/>
    <w:rsid w:val="00A1329C"/>
    <w:rsid w:val="00A25023"/>
    <w:rsid w:val="00A2760D"/>
    <w:rsid w:val="00A42CE4"/>
    <w:rsid w:val="00A56B81"/>
    <w:rsid w:val="00A60431"/>
    <w:rsid w:val="00A6314E"/>
    <w:rsid w:val="00A77B4D"/>
    <w:rsid w:val="00A8052D"/>
    <w:rsid w:val="00A81D8C"/>
    <w:rsid w:val="00A9077F"/>
    <w:rsid w:val="00AA04BD"/>
    <w:rsid w:val="00AA276C"/>
    <w:rsid w:val="00AB57F6"/>
    <w:rsid w:val="00AB673E"/>
    <w:rsid w:val="00AC7C34"/>
    <w:rsid w:val="00AD121E"/>
    <w:rsid w:val="00AD518A"/>
    <w:rsid w:val="00AD6216"/>
    <w:rsid w:val="00AE2F61"/>
    <w:rsid w:val="00AE313B"/>
    <w:rsid w:val="00AE7650"/>
    <w:rsid w:val="00B077FE"/>
    <w:rsid w:val="00B112B1"/>
    <w:rsid w:val="00B1221A"/>
    <w:rsid w:val="00B12CBB"/>
    <w:rsid w:val="00B20323"/>
    <w:rsid w:val="00B204FE"/>
    <w:rsid w:val="00B217A6"/>
    <w:rsid w:val="00B25746"/>
    <w:rsid w:val="00B409C9"/>
    <w:rsid w:val="00B413CE"/>
    <w:rsid w:val="00B47E1E"/>
    <w:rsid w:val="00B54661"/>
    <w:rsid w:val="00B55487"/>
    <w:rsid w:val="00B73026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F52AE"/>
    <w:rsid w:val="00C0155C"/>
    <w:rsid w:val="00C13C35"/>
    <w:rsid w:val="00C3233C"/>
    <w:rsid w:val="00C3763A"/>
    <w:rsid w:val="00C60281"/>
    <w:rsid w:val="00C779DA"/>
    <w:rsid w:val="00C814F7"/>
    <w:rsid w:val="00C81C04"/>
    <w:rsid w:val="00C91B4B"/>
    <w:rsid w:val="00C92EB7"/>
    <w:rsid w:val="00C93DE1"/>
    <w:rsid w:val="00C97711"/>
    <w:rsid w:val="00CA1ED0"/>
    <w:rsid w:val="00CA2E0A"/>
    <w:rsid w:val="00CB3192"/>
    <w:rsid w:val="00CC1E5C"/>
    <w:rsid w:val="00CD1043"/>
    <w:rsid w:val="00CE2C76"/>
    <w:rsid w:val="00CF6A34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91822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01AE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80BDD"/>
    <w:rsid w:val="00F904FC"/>
    <w:rsid w:val="00F935BF"/>
    <w:rsid w:val="00F94EB5"/>
    <w:rsid w:val="00FA4359"/>
    <w:rsid w:val="00FA4C84"/>
    <w:rsid w:val="00FA6390"/>
    <w:rsid w:val="00FB0F18"/>
    <w:rsid w:val="00FD2707"/>
    <w:rsid w:val="00FE18B2"/>
    <w:rsid w:val="00FE7443"/>
    <w:rsid w:val="00FF6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9C21CF"/>
    <w:rPr>
      <w:color w:val="886288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390"/>
    <w:rPr>
      <w:color w:val="806C0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9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darsh-200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darsh-shrivastava-9541a9160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hrivastav3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A02F1EF5AF4458A913C07D1B53E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956ED-58AE-4C62-B3B4-4D4EE40761E4}"/>
      </w:docPartPr>
      <w:docPartBody>
        <w:p w:rsidR="004510F5" w:rsidRDefault="0044599F">
          <w:pPr>
            <w:pStyle w:val="00A02F1EF5AF4458A913C07D1B53E519"/>
          </w:pPr>
          <w:r w:rsidRPr="009D0878">
            <w:t>Address</w:t>
          </w:r>
        </w:p>
      </w:docPartBody>
    </w:docPart>
    <w:docPart>
      <w:docPartPr>
        <w:name w:val="91D256C7E62B47738682F80189E02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7ED05-609A-433E-9F24-CD73A3DB25A1}"/>
      </w:docPartPr>
      <w:docPartBody>
        <w:p w:rsidR="004510F5" w:rsidRDefault="0044599F">
          <w:pPr>
            <w:pStyle w:val="91D256C7E62B47738682F80189E02A90"/>
          </w:pPr>
          <w:r w:rsidRPr="009D0878">
            <w:t>Phone</w:t>
          </w:r>
        </w:p>
      </w:docPartBody>
    </w:docPart>
    <w:docPart>
      <w:docPartPr>
        <w:name w:val="3C37133AE9D3422CB7EA5F703CC09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40BAC-9993-42BC-9AF4-590E582AFB33}"/>
      </w:docPartPr>
      <w:docPartBody>
        <w:p w:rsidR="004510F5" w:rsidRDefault="0044599F">
          <w:pPr>
            <w:pStyle w:val="3C37133AE9D3422CB7EA5F703CC097B7"/>
          </w:pPr>
          <w:r w:rsidRPr="009D0878">
            <w:t>Email</w:t>
          </w:r>
        </w:p>
      </w:docPartBody>
    </w:docPart>
    <w:docPart>
      <w:docPartPr>
        <w:name w:val="0B71BE61F33546AA83CD8415B5B9A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A1907-4C27-408F-86B6-D6536275538F}"/>
      </w:docPartPr>
      <w:docPartBody>
        <w:p w:rsidR="004510F5" w:rsidRDefault="0044599F">
          <w:pPr>
            <w:pStyle w:val="0B71BE61F33546AA83CD8415B5B9A524"/>
          </w:pPr>
          <w:r w:rsidRPr="009D0878">
            <w:t>LinkedIn Profile</w:t>
          </w:r>
        </w:p>
      </w:docPartBody>
    </w:docPart>
    <w:docPart>
      <w:docPartPr>
        <w:name w:val="C80145EAE3A94804883B81409BAB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2EABC-BBBA-4B24-96E0-9B1EB9C93476}"/>
      </w:docPartPr>
      <w:docPartBody>
        <w:p w:rsidR="004510F5" w:rsidRDefault="0044599F">
          <w:pPr>
            <w:pStyle w:val="C80145EAE3A94804883B81409BAB1B70"/>
          </w:pPr>
          <w:r w:rsidRPr="00D85CA4">
            <w:t>Objective</w:t>
          </w:r>
        </w:p>
      </w:docPartBody>
    </w:docPart>
    <w:docPart>
      <w:docPartPr>
        <w:name w:val="222A5404C3D244C19FB5F430FE6FB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0BFCB-9E69-4070-B33D-7B3177D70111}"/>
      </w:docPartPr>
      <w:docPartBody>
        <w:p w:rsidR="004510F5" w:rsidRDefault="0044599F">
          <w:pPr>
            <w:pStyle w:val="222A5404C3D244C19FB5F430FE6FB082"/>
          </w:pPr>
          <w:r w:rsidRPr="00565B06">
            <w:t>Education</w:t>
          </w:r>
        </w:p>
      </w:docPartBody>
    </w:docPart>
    <w:docPart>
      <w:docPartPr>
        <w:name w:val="64D0B7C2113A498B8F417E82B089E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D58FB-ADB8-434F-94FA-03B0761C998A}"/>
      </w:docPartPr>
      <w:docPartBody>
        <w:p w:rsidR="004510F5" w:rsidRDefault="0044599F">
          <w:pPr>
            <w:pStyle w:val="64D0B7C2113A498B8F417E82B089E648"/>
          </w:pPr>
          <w:r w:rsidRPr="00565B06">
            <w:t>Skills</w:t>
          </w:r>
        </w:p>
      </w:docPartBody>
    </w:docPart>
    <w:docPart>
      <w:docPartPr>
        <w:name w:val="5FFE793F27AD42F78B959A63EAC85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CB6F7-86DC-44C8-8E6B-F7290787C3B7}"/>
      </w:docPartPr>
      <w:docPartBody>
        <w:p w:rsidR="004510F5" w:rsidRDefault="0044599F">
          <w:pPr>
            <w:pStyle w:val="5FFE793F27AD42F78B959A63EAC854F7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300D6"/>
    <w:rsid w:val="00416756"/>
    <w:rsid w:val="0044599F"/>
    <w:rsid w:val="004510F5"/>
    <w:rsid w:val="00534BD6"/>
    <w:rsid w:val="00612292"/>
    <w:rsid w:val="00820E0D"/>
    <w:rsid w:val="00C30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96D6B1B43F4BDDBD2F75C2CD5A0B04">
    <w:name w:val="4796D6B1B43F4BDDBD2F75C2CD5A0B04"/>
    <w:rsid w:val="004510F5"/>
  </w:style>
  <w:style w:type="paragraph" w:customStyle="1" w:styleId="A3A2CCEF6A5F45E28B33EC76A53C24EA">
    <w:name w:val="A3A2CCEF6A5F45E28B33EC76A53C24EA"/>
    <w:rsid w:val="004510F5"/>
  </w:style>
  <w:style w:type="paragraph" w:customStyle="1" w:styleId="00A02F1EF5AF4458A913C07D1B53E519">
    <w:name w:val="00A02F1EF5AF4458A913C07D1B53E519"/>
    <w:rsid w:val="004510F5"/>
  </w:style>
  <w:style w:type="paragraph" w:customStyle="1" w:styleId="91D256C7E62B47738682F80189E02A90">
    <w:name w:val="91D256C7E62B47738682F80189E02A90"/>
    <w:rsid w:val="004510F5"/>
  </w:style>
  <w:style w:type="paragraph" w:customStyle="1" w:styleId="3C37133AE9D3422CB7EA5F703CC097B7">
    <w:name w:val="3C37133AE9D3422CB7EA5F703CC097B7"/>
    <w:rsid w:val="004510F5"/>
  </w:style>
  <w:style w:type="paragraph" w:customStyle="1" w:styleId="0B71BE61F33546AA83CD8415B5B9A524">
    <w:name w:val="0B71BE61F33546AA83CD8415B5B9A524"/>
    <w:rsid w:val="004510F5"/>
  </w:style>
  <w:style w:type="paragraph" w:customStyle="1" w:styleId="DBF0615C65E847909AA6F2F3ADD1F1ED">
    <w:name w:val="DBF0615C65E847909AA6F2F3ADD1F1ED"/>
    <w:rsid w:val="004510F5"/>
  </w:style>
  <w:style w:type="paragraph" w:customStyle="1" w:styleId="C80145EAE3A94804883B81409BAB1B70">
    <w:name w:val="C80145EAE3A94804883B81409BAB1B70"/>
    <w:rsid w:val="004510F5"/>
  </w:style>
  <w:style w:type="paragraph" w:customStyle="1" w:styleId="48260721DE7D4EA799134B5D4D9D183B">
    <w:name w:val="48260721DE7D4EA799134B5D4D9D183B"/>
    <w:rsid w:val="004510F5"/>
  </w:style>
  <w:style w:type="paragraph" w:customStyle="1" w:styleId="222A5404C3D244C19FB5F430FE6FB082">
    <w:name w:val="222A5404C3D244C19FB5F430FE6FB082"/>
    <w:rsid w:val="004510F5"/>
  </w:style>
  <w:style w:type="paragraph" w:customStyle="1" w:styleId="628618DAA1434D2D83D78AA8B81727F6">
    <w:name w:val="628618DAA1434D2D83D78AA8B81727F6"/>
    <w:rsid w:val="004510F5"/>
  </w:style>
  <w:style w:type="character" w:styleId="Emphasis">
    <w:name w:val="Emphasis"/>
    <w:basedOn w:val="DefaultParagraphFont"/>
    <w:uiPriority w:val="11"/>
    <w:qFormat/>
    <w:rsid w:val="004510F5"/>
    <w:rPr>
      <w:b w:val="0"/>
      <w:iCs/>
      <w:color w:val="3071C3" w:themeColor="text2" w:themeTint="BF"/>
      <w:sz w:val="26"/>
    </w:rPr>
  </w:style>
  <w:style w:type="paragraph" w:customStyle="1" w:styleId="D52E70979ACD45458BF4B1E0A88CE19E">
    <w:name w:val="D52E70979ACD45458BF4B1E0A88CE19E"/>
    <w:rsid w:val="004510F5"/>
  </w:style>
  <w:style w:type="paragraph" w:customStyle="1" w:styleId="21D503CD4A4E4C7598BC026FA1E9336E">
    <w:name w:val="21D503CD4A4E4C7598BC026FA1E9336E"/>
    <w:rsid w:val="004510F5"/>
  </w:style>
  <w:style w:type="paragraph" w:customStyle="1" w:styleId="8759FADFC6804F1389C2C35072AD9227">
    <w:name w:val="8759FADFC6804F1389C2C35072AD9227"/>
    <w:rsid w:val="004510F5"/>
  </w:style>
  <w:style w:type="paragraph" w:customStyle="1" w:styleId="F879A79A651E47FEB9915E62965A1B57">
    <w:name w:val="F879A79A651E47FEB9915E62965A1B57"/>
    <w:rsid w:val="004510F5"/>
  </w:style>
  <w:style w:type="paragraph" w:customStyle="1" w:styleId="3197CF9B9F3442E8BB216424AC9A9FF1">
    <w:name w:val="3197CF9B9F3442E8BB216424AC9A9FF1"/>
    <w:rsid w:val="004510F5"/>
  </w:style>
  <w:style w:type="paragraph" w:customStyle="1" w:styleId="55B82963E4364F148EF4430E50EEE7D3">
    <w:name w:val="55B82963E4364F148EF4430E50EEE7D3"/>
    <w:rsid w:val="004510F5"/>
  </w:style>
  <w:style w:type="paragraph" w:customStyle="1" w:styleId="F680221F50564092B81F88B6D4BF63BE">
    <w:name w:val="F680221F50564092B81F88B6D4BF63BE"/>
    <w:rsid w:val="004510F5"/>
  </w:style>
  <w:style w:type="paragraph" w:customStyle="1" w:styleId="902B829D809E4CDF8DE04E6680C2B7B5">
    <w:name w:val="902B829D809E4CDF8DE04E6680C2B7B5"/>
    <w:rsid w:val="004510F5"/>
  </w:style>
  <w:style w:type="paragraph" w:customStyle="1" w:styleId="4659576F60C24A379E982DC3EB85CDB4">
    <w:name w:val="4659576F60C24A379E982DC3EB85CDB4"/>
    <w:rsid w:val="004510F5"/>
  </w:style>
  <w:style w:type="paragraph" w:customStyle="1" w:styleId="621C71A6CD754A8D8EF70509F925795F">
    <w:name w:val="621C71A6CD754A8D8EF70509F925795F"/>
    <w:rsid w:val="004510F5"/>
  </w:style>
  <w:style w:type="paragraph" w:customStyle="1" w:styleId="86A5E8B6D63B4161ACF54880FC6ECC80">
    <w:name w:val="86A5E8B6D63B4161ACF54880FC6ECC80"/>
    <w:rsid w:val="004510F5"/>
  </w:style>
  <w:style w:type="paragraph" w:customStyle="1" w:styleId="02DC4505E7664E70A691709CF0CA3394">
    <w:name w:val="02DC4505E7664E70A691709CF0CA3394"/>
    <w:rsid w:val="004510F5"/>
  </w:style>
  <w:style w:type="paragraph" w:customStyle="1" w:styleId="A3BAADDC551943AD9CB8025F8E2BD18A">
    <w:name w:val="A3BAADDC551943AD9CB8025F8E2BD18A"/>
    <w:rsid w:val="004510F5"/>
  </w:style>
  <w:style w:type="paragraph" w:customStyle="1" w:styleId="C68D17F5D28241EEB122A6D5623EAF08">
    <w:name w:val="C68D17F5D28241EEB122A6D5623EAF08"/>
    <w:rsid w:val="004510F5"/>
  </w:style>
  <w:style w:type="paragraph" w:customStyle="1" w:styleId="2B85BEFA53CD4DD29B392902E5AD3E60">
    <w:name w:val="2B85BEFA53CD4DD29B392902E5AD3E60"/>
    <w:rsid w:val="004510F5"/>
  </w:style>
  <w:style w:type="paragraph" w:customStyle="1" w:styleId="1CFDCE0F412E4EF196766EA6A7CF63FD">
    <w:name w:val="1CFDCE0F412E4EF196766EA6A7CF63FD"/>
    <w:rsid w:val="004510F5"/>
  </w:style>
  <w:style w:type="paragraph" w:customStyle="1" w:styleId="FDA3651589264C78AB677F292C129E7B">
    <w:name w:val="FDA3651589264C78AB677F292C129E7B"/>
    <w:rsid w:val="004510F5"/>
  </w:style>
  <w:style w:type="paragraph" w:customStyle="1" w:styleId="CA98A93D7C78401BBA3A80DB90A189D8">
    <w:name w:val="CA98A93D7C78401BBA3A80DB90A189D8"/>
    <w:rsid w:val="004510F5"/>
  </w:style>
  <w:style w:type="paragraph" w:customStyle="1" w:styleId="ACC870E7B53148C7B239AB979B941FD2">
    <w:name w:val="ACC870E7B53148C7B239AB979B941FD2"/>
    <w:rsid w:val="004510F5"/>
  </w:style>
  <w:style w:type="paragraph" w:customStyle="1" w:styleId="AC03D3351BD4493383A151C9B5216FFE">
    <w:name w:val="AC03D3351BD4493383A151C9B5216FFE"/>
    <w:rsid w:val="004510F5"/>
  </w:style>
  <w:style w:type="paragraph" w:customStyle="1" w:styleId="64D0B7C2113A498B8F417E82B089E648">
    <w:name w:val="64D0B7C2113A498B8F417E82B089E648"/>
    <w:rsid w:val="004510F5"/>
  </w:style>
  <w:style w:type="paragraph" w:customStyle="1" w:styleId="28B67F3BCBA04D0CA009178EDEE5764A">
    <w:name w:val="28B67F3BCBA04D0CA009178EDEE5764A"/>
    <w:rsid w:val="004510F5"/>
  </w:style>
  <w:style w:type="paragraph" w:customStyle="1" w:styleId="D2D30E2B84B542BAA61AB435B7C74148">
    <w:name w:val="D2D30E2B84B542BAA61AB435B7C74148"/>
    <w:rsid w:val="004510F5"/>
  </w:style>
  <w:style w:type="paragraph" w:customStyle="1" w:styleId="2CA20CD4450240C998E1097DEEF9E390">
    <w:name w:val="2CA20CD4450240C998E1097DEEF9E390"/>
    <w:rsid w:val="004510F5"/>
  </w:style>
  <w:style w:type="paragraph" w:customStyle="1" w:styleId="015E4277E2EC47BE879AA11403C5A81D">
    <w:name w:val="015E4277E2EC47BE879AA11403C5A81D"/>
    <w:rsid w:val="004510F5"/>
  </w:style>
  <w:style w:type="paragraph" w:customStyle="1" w:styleId="45847A84A6CB48D786FE06BE6458E158">
    <w:name w:val="45847A84A6CB48D786FE06BE6458E158"/>
    <w:rsid w:val="004510F5"/>
  </w:style>
  <w:style w:type="paragraph" w:customStyle="1" w:styleId="5FFE793F27AD42F78B959A63EAC854F7">
    <w:name w:val="5FFE793F27AD42F78B959A63EAC854F7"/>
    <w:rsid w:val="004510F5"/>
  </w:style>
  <w:style w:type="paragraph" w:customStyle="1" w:styleId="DE83B4DD09584EDCA09324A77DC945A5">
    <w:name w:val="DE83B4DD09584EDCA09324A77DC945A5"/>
    <w:rsid w:val="004510F5"/>
  </w:style>
  <w:style w:type="paragraph" w:customStyle="1" w:styleId="844D6C5662A6427A999BA60F74DA3060">
    <w:name w:val="844D6C5662A6427A999BA60F74DA3060"/>
    <w:rsid w:val="00C300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Jabalpur, M.P.</CompanyAddress>
  <CompanyPhone>9302084604</CompanyPhone>
  <CompanyFax/>
  <CompanyEmail>Shrivastava.adarsh27@gmail.com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2021-03-08T17:22:00Z</dcterms:created>
  <dcterms:modified xsi:type="dcterms:W3CDTF">2021-03-08T17:22:00Z</dcterms:modified>
  <cp:contentStatus>https://github.com/Adarsh-2000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